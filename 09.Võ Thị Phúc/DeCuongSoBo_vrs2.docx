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544E5" w14:textId="77777777" w:rsidR="00256A67" w:rsidRDefault="00256A67" w:rsidP="00D90EB7">
      <w:pPr>
        <w:jc w:val="center"/>
        <w:rPr>
          <w:b/>
          <w:bCs/>
          <w:sz w:val="28"/>
          <w:szCs w:val="26"/>
          <w:lang w:val="de-DE"/>
        </w:rPr>
      </w:pPr>
    </w:p>
    <w:p w14:paraId="7940BA8A" w14:textId="77777777"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ĐẠI HỌC ĐÀ NẴNG</w:t>
      </w:r>
    </w:p>
    <w:p w14:paraId="43412690" w14:textId="77777777"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TRƯỜNG ĐẠI HỌC KINH TẾ</w:t>
      </w:r>
    </w:p>
    <w:p w14:paraId="35713868" w14:textId="77777777" w:rsidR="00D90EB7" w:rsidRDefault="00D90EB7" w:rsidP="00EC6C65">
      <w:pPr>
        <w:spacing w:line="276" w:lineRule="auto"/>
        <w:jc w:val="center"/>
        <w:rPr>
          <w:bCs/>
          <w:sz w:val="26"/>
          <w:szCs w:val="26"/>
        </w:rPr>
      </w:pPr>
      <w:r w:rsidRPr="00864424">
        <w:rPr>
          <w:bCs/>
          <w:sz w:val="26"/>
          <w:szCs w:val="26"/>
        </w:rPr>
        <w:sym w:font="Wingdings" w:char="F099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26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98"/>
      </w:r>
    </w:p>
    <w:p w14:paraId="538DBC4E" w14:textId="77777777" w:rsidR="005C5698" w:rsidRDefault="005C5698" w:rsidP="00D90EB7">
      <w:pPr>
        <w:jc w:val="center"/>
        <w:rPr>
          <w:bCs/>
          <w:sz w:val="26"/>
          <w:szCs w:val="26"/>
        </w:rPr>
      </w:pPr>
    </w:p>
    <w:p w14:paraId="7F7DE3F5" w14:textId="77777777"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14:paraId="1B9F363A" w14:textId="77777777" w:rsidR="00D90EB7" w:rsidRDefault="00D90EB7" w:rsidP="00D90EB7">
      <w:pPr>
        <w:jc w:val="center"/>
        <w:rPr>
          <w:bCs/>
          <w:sz w:val="26"/>
          <w:szCs w:val="26"/>
        </w:rPr>
      </w:pPr>
      <w:r w:rsidRPr="00864424">
        <w:rPr>
          <w:b/>
          <w:bCs/>
          <w:noProof/>
          <w:sz w:val="26"/>
          <w:szCs w:val="26"/>
        </w:rPr>
        <w:drawing>
          <wp:inline distT="0" distB="0" distL="0" distR="0" wp14:anchorId="3C34A767" wp14:editId="4B06DE14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0B3D" w14:textId="77777777" w:rsidR="005C5698" w:rsidRDefault="005C5698" w:rsidP="00D90EB7">
      <w:pPr>
        <w:jc w:val="center"/>
        <w:rPr>
          <w:bCs/>
          <w:sz w:val="26"/>
          <w:szCs w:val="26"/>
        </w:rPr>
      </w:pPr>
    </w:p>
    <w:p w14:paraId="24EBF788" w14:textId="77777777" w:rsidR="005C5698" w:rsidRDefault="005C5698" w:rsidP="00D90EB7">
      <w:pPr>
        <w:jc w:val="center"/>
        <w:rPr>
          <w:bCs/>
          <w:sz w:val="26"/>
          <w:szCs w:val="26"/>
        </w:rPr>
      </w:pPr>
    </w:p>
    <w:p w14:paraId="0B83E41E" w14:textId="77777777"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14:paraId="5DD2FFDB" w14:textId="77777777" w:rsidR="00E07078" w:rsidRDefault="00D90EB7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5916AB">
        <w:rPr>
          <w:b/>
          <w:sz w:val="36"/>
          <w:szCs w:val="36"/>
          <w:lang w:val="de-DE"/>
        </w:rPr>
        <w:t>BÁO CÁO CHUYÊN ĐỀ</w:t>
      </w:r>
    </w:p>
    <w:p w14:paraId="02AE4DCD" w14:textId="1AF0EDC5" w:rsidR="00D90EB7" w:rsidRDefault="00D90EB7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5916AB">
        <w:rPr>
          <w:b/>
          <w:sz w:val="36"/>
          <w:szCs w:val="36"/>
          <w:lang w:val="de-DE"/>
        </w:rPr>
        <w:t>KHÓA LUẬN TỐT NGHIỆP</w:t>
      </w:r>
    </w:p>
    <w:p w14:paraId="73EB71C2" w14:textId="77777777" w:rsidR="005C5698" w:rsidRPr="005916AB" w:rsidRDefault="005C5698" w:rsidP="00D90EB7">
      <w:pPr>
        <w:jc w:val="center"/>
        <w:rPr>
          <w:b/>
          <w:sz w:val="36"/>
          <w:szCs w:val="36"/>
          <w:lang w:val="de-DE"/>
        </w:rPr>
      </w:pPr>
    </w:p>
    <w:p w14:paraId="2A7819D7" w14:textId="6DA5B9CC" w:rsidR="00D90EB7" w:rsidRDefault="00D90EB7" w:rsidP="00EC6C65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</w:p>
    <w:p w14:paraId="596B0CCA" w14:textId="314B711A" w:rsidR="00D52CAD" w:rsidRPr="00987C5E" w:rsidRDefault="00D52CAD" w:rsidP="00987C5E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987C5E">
        <w:rPr>
          <w:b/>
          <w:sz w:val="36"/>
          <w:szCs w:val="36"/>
          <w:lang w:val="de-DE"/>
        </w:rPr>
        <w:t>ỨNG DỤNG CÔNG CỤ SELENIUM WEBDRIVER THỰC HIỆN KIỂM THỬ</w:t>
      </w:r>
      <w:r w:rsidR="00987C5E">
        <w:rPr>
          <w:b/>
          <w:sz w:val="36"/>
          <w:szCs w:val="36"/>
          <w:lang w:val="de-DE"/>
        </w:rPr>
        <w:t xml:space="preserve"> TỰ ĐỘNG</w:t>
      </w:r>
      <w:r w:rsidRPr="00987C5E">
        <w:rPr>
          <w:b/>
          <w:sz w:val="36"/>
          <w:szCs w:val="36"/>
          <w:lang w:val="de-DE"/>
        </w:rPr>
        <w:t xml:space="preserve"> CHO WEBSITE “INTERNAL TRAINING MANAGEMENT”  </w:t>
      </w:r>
    </w:p>
    <w:p w14:paraId="419DA05C" w14:textId="5750FF9D" w:rsidR="00D52CAD" w:rsidRPr="00987C5E" w:rsidRDefault="00D52CAD" w:rsidP="00987C5E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987C5E">
        <w:rPr>
          <w:b/>
          <w:sz w:val="36"/>
          <w:szCs w:val="36"/>
          <w:lang w:val="de-DE"/>
        </w:rPr>
        <w:t xml:space="preserve">TẠI CÔNG TY SUN ASTERISK </w:t>
      </w:r>
    </w:p>
    <w:p w14:paraId="5C8408F9" w14:textId="571DC9A1" w:rsidR="005C5698" w:rsidRPr="00987C5E" w:rsidRDefault="00D52CAD" w:rsidP="00987C5E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987C5E">
        <w:rPr>
          <w:b/>
          <w:sz w:val="36"/>
          <w:szCs w:val="36"/>
          <w:lang w:val="de-DE"/>
        </w:rPr>
        <w:t xml:space="preserve">  </w:t>
      </w:r>
    </w:p>
    <w:p w14:paraId="04E0569F" w14:textId="77777777" w:rsidR="005B6596" w:rsidRDefault="005B6596" w:rsidP="00E41083">
      <w:pPr>
        <w:rPr>
          <w:bCs/>
          <w:sz w:val="26"/>
          <w:szCs w:val="26"/>
        </w:rPr>
      </w:pPr>
    </w:p>
    <w:p w14:paraId="2D67BD39" w14:textId="77777777" w:rsidR="00E07078" w:rsidRPr="00864424" w:rsidRDefault="00E07078" w:rsidP="00D90EB7">
      <w:pPr>
        <w:jc w:val="center"/>
        <w:rPr>
          <w:bCs/>
          <w:sz w:val="26"/>
          <w:szCs w:val="26"/>
        </w:rPr>
      </w:pPr>
    </w:p>
    <w:p w14:paraId="7FD2F4AB" w14:textId="21737AD6" w:rsidR="00D90EB7" w:rsidRDefault="00D90EB7" w:rsidP="00DE1E56">
      <w:pPr>
        <w:spacing w:line="276" w:lineRule="auto"/>
        <w:ind w:firstLine="4395"/>
        <w:rPr>
          <w:sz w:val="28"/>
          <w:szCs w:val="26"/>
          <w:lang w:val="de-DE"/>
        </w:rPr>
      </w:pPr>
      <w:r w:rsidRPr="00F374CF">
        <w:rPr>
          <w:sz w:val="28"/>
          <w:szCs w:val="26"/>
          <w:lang w:val="de-DE"/>
        </w:rPr>
        <w:t xml:space="preserve">SVTH:   </w:t>
      </w:r>
      <w:r w:rsidR="00E05C99">
        <w:rPr>
          <w:sz w:val="28"/>
          <w:szCs w:val="26"/>
          <w:lang w:val="de-DE"/>
        </w:rPr>
        <w:t>Dương Phương Thảo</w:t>
      </w:r>
    </w:p>
    <w:p w14:paraId="663C2082" w14:textId="5E0847B8" w:rsidR="00FA0157" w:rsidRPr="00F374CF" w:rsidRDefault="00FA0157" w:rsidP="00FA0157">
      <w:pPr>
        <w:spacing w:line="276" w:lineRule="auto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</w:r>
      <w:r>
        <w:rPr>
          <w:sz w:val="28"/>
          <w:szCs w:val="26"/>
          <w:lang w:val="de-DE"/>
        </w:rPr>
        <w:tab/>
        <w:t xml:space="preserve">     Võ Thị Phúc</w:t>
      </w:r>
    </w:p>
    <w:p w14:paraId="5B013077" w14:textId="0D2DC54B" w:rsidR="00D90EB7" w:rsidRPr="00F374CF" w:rsidRDefault="00D90EB7" w:rsidP="00DE1E56">
      <w:pPr>
        <w:spacing w:line="276" w:lineRule="auto"/>
        <w:ind w:firstLine="4395"/>
        <w:rPr>
          <w:sz w:val="28"/>
          <w:szCs w:val="26"/>
          <w:lang w:val="de-DE"/>
        </w:rPr>
      </w:pPr>
      <w:r w:rsidRPr="00F374CF">
        <w:rPr>
          <w:sz w:val="28"/>
          <w:szCs w:val="26"/>
          <w:lang w:val="de-DE"/>
        </w:rPr>
        <w:t xml:space="preserve">Lớp:       </w:t>
      </w:r>
      <w:r w:rsidR="00E05C99">
        <w:rPr>
          <w:sz w:val="28"/>
          <w:szCs w:val="26"/>
          <w:lang w:val="de-DE"/>
        </w:rPr>
        <w:t>42K21</w:t>
      </w:r>
    </w:p>
    <w:p w14:paraId="57AD383F" w14:textId="65365BA1" w:rsidR="00D90EB7" w:rsidRPr="00FA0157" w:rsidRDefault="00D90EB7" w:rsidP="00DE1E56">
      <w:pPr>
        <w:spacing w:line="276" w:lineRule="auto"/>
        <w:ind w:firstLine="4395"/>
        <w:rPr>
          <w:bCs/>
          <w:sz w:val="26"/>
          <w:szCs w:val="26"/>
          <w:lang w:val="de-DE"/>
        </w:rPr>
      </w:pPr>
      <w:r w:rsidRPr="00F374CF">
        <w:rPr>
          <w:sz w:val="28"/>
          <w:szCs w:val="26"/>
          <w:lang w:val="de-DE"/>
        </w:rPr>
        <w:t>GVHD:  T</w:t>
      </w:r>
      <w:r w:rsidR="00E05C99">
        <w:rPr>
          <w:sz w:val="28"/>
          <w:szCs w:val="26"/>
          <w:lang w:val="de-DE"/>
        </w:rPr>
        <w:t>hS. Cao Thị Nhâm</w:t>
      </w:r>
    </w:p>
    <w:p w14:paraId="418B3745" w14:textId="77777777" w:rsidR="0008201D" w:rsidRDefault="0008201D" w:rsidP="00E41083">
      <w:pPr>
        <w:rPr>
          <w:sz w:val="26"/>
          <w:szCs w:val="26"/>
          <w:lang w:val="de-DE"/>
        </w:rPr>
      </w:pPr>
    </w:p>
    <w:p w14:paraId="14D42B16" w14:textId="77777777" w:rsidR="0008201D" w:rsidRDefault="0008201D" w:rsidP="00D90EB7">
      <w:pPr>
        <w:jc w:val="center"/>
        <w:rPr>
          <w:sz w:val="26"/>
          <w:szCs w:val="26"/>
          <w:lang w:val="de-DE"/>
        </w:rPr>
      </w:pPr>
    </w:p>
    <w:p w14:paraId="674D3E0B" w14:textId="4D750D11" w:rsidR="00C070C3" w:rsidRPr="00E41083" w:rsidRDefault="00D90EB7" w:rsidP="00E41083">
      <w:pPr>
        <w:jc w:val="center"/>
        <w:rPr>
          <w:sz w:val="26"/>
          <w:szCs w:val="26"/>
          <w:lang w:val="de-DE"/>
        </w:rPr>
      </w:pPr>
      <w:r w:rsidRPr="00864424">
        <w:rPr>
          <w:sz w:val="26"/>
          <w:szCs w:val="26"/>
          <w:lang w:val="de-DE"/>
        </w:rPr>
        <w:t xml:space="preserve">                                    </w:t>
      </w:r>
    </w:p>
    <w:p w14:paraId="19521AD1" w14:textId="77777777" w:rsidR="00C070C3" w:rsidRPr="00FA0157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7DDB9033" w14:textId="77777777" w:rsidR="0096797E" w:rsidRPr="00FA0157" w:rsidRDefault="0096797E" w:rsidP="00C070C3">
      <w:pPr>
        <w:jc w:val="center"/>
        <w:rPr>
          <w:b/>
          <w:i/>
          <w:sz w:val="26"/>
          <w:szCs w:val="26"/>
          <w:lang w:val="de-DE"/>
        </w:rPr>
      </w:pPr>
    </w:p>
    <w:p w14:paraId="6B37F148" w14:textId="77777777" w:rsidR="0096797E" w:rsidRPr="00FA0157" w:rsidRDefault="0096797E" w:rsidP="00C070C3">
      <w:pPr>
        <w:jc w:val="center"/>
        <w:rPr>
          <w:b/>
          <w:i/>
          <w:sz w:val="26"/>
          <w:szCs w:val="26"/>
          <w:lang w:val="de-DE"/>
        </w:rPr>
      </w:pPr>
    </w:p>
    <w:p w14:paraId="5C3041A1" w14:textId="77777777" w:rsidR="00C070C3" w:rsidRPr="00FA0157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42529BAC" w14:textId="77777777" w:rsidR="00C070C3" w:rsidRPr="00FA0157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762AFBAF" w14:textId="77777777" w:rsidR="00C070C3" w:rsidRPr="00FA0157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14:paraId="7598518C" w14:textId="113D01E2" w:rsidR="00D90EB7" w:rsidRPr="00FA0157" w:rsidRDefault="00D90EB7" w:rsidP="00C070C3">
      <w:pPr>
        <w:jc w:val="center"/>
        <w:rPr>
          <w:sz w:val="26"/>
          <w:szCs w:val="26"/>
          <w:lang w:val="de-DE"/>
        </w:rPr>
      </w:pPr>
      <w:r w:rsidRPr="00FA0157">
        <w:rPr>
          <w:b/>
          <w:i/>
          <w:sz w:val="26"/>
          <w:szCs w:val="26"/>
          <w:lang w:val="de-DE"/>
        </w:rPr>
        <w:t xml:space="preserve">Đà Nẵng, </w:t>
      </w:r>
      <w:r w:rsidR="00E05C99" w:rsidRPr="00FA0157">
        <w:rPr>
          <w:b/>
          <w:i/>
          <w:sz w:val="26"/>
          <w:szCs w:val="26"/>
          <w:lang w:val="de-DE"/>
        </w:rPr>
        <w:t>01/2020</w:t>
      </w:r>
    </w:p>
    <w:p w14:paraId="6F7D503B" w14:textId="77777777" w:rsidR="00623E04" w:rsidRPr="00FA0157" w:rsidRDefault="00623E04" w:rsidP="005B13A5">
      <w:pPr>
        <w:pStyle w:val="Tieude-Camon"/>
        <w:rPr>
          <w:lang w:val="de-DE"/>
        </w:rPr>
        <w:sectPr w:rsidR="00623E04" w:rsidRPr="00FA0157" w:rsidSect="006A4648">
          <w:footerReference w:type="default" r:id="rId9"/>
          <w:footerReference w:type="first" r:id="rId10"/>
          <w:type w:val="oddPage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14:paraId="357BE8B0" w14:textId="77777777" w:rsidR="00842344" w:rsidRPr="00FA0157" w:rsidRDefault="00842344" w:rsidP="00842344">
      <w:pPr>
        <w:pStyle w:val="TieuDe"/>
        <w:rPr>
          <w:lang w:val="de-DE"/>
        </w:rPr>
      </w:pPr>
      <w:r w:rsidRPr="00FA0157">
        <w:rPr>
          <w:lang w:val="de-DE"/>
        </w:rPr>
        <w:lastRenderedPageBreak/>
        <w:t>NHẬN XÉT CỦA DOANH NGHIỆP THỰC TẬP</w:t>
      </w:r>
    </w:p>
    <w:p w14:paraId="6D9A6826" w14:textId="77777777" w:rsidR="00842344" w:rsidRPr="00FA0157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 w:rsidRPr="00FA0157"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 w14:paraId="579A6D31" w14:textId="77777777" w:rsidR="00027395" w:rsidRPr="00FA0157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5A5BE683" w14:textId="77777777" w:rsidR="00BE09F0" w:rsidRPr="00FA0157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12A71725" w14:textId="77777777" w:rsidR="00BE09F0" w:rsidRPr="00FA0157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2F2F9AF8" w14:textId="77777777" w:rsidR="00BE09F0" w:rsidRPr="00FA0157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5058DC3B" w14:textId="77777777" w:rsidR="00BE09F0" w:rsidRPr="00FA0157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7C05AFDA" w14:textId="77777777" w:rsidR="00E7627B" w:rsidRPr="00FA0157" w:rsidRDefault="00E7627B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01383808" w14:textId="77777777" w:rsidR="00842344" w:rsidRPr="00FA0157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 w:rsidRPr="00FA0157"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 w14:paraId="64CA4BDE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3FCD6FFF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474E619A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2503343A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06F76266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5B86A7EA" w14:textId="77777777" w:rsidR="009B4CC9" w:rsidRPr="00FA0157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57E49313" w14:textId="77777777" w:rsidR="009B4CC9" w:rsidRPr="00FA0157" w:rsidRDefault="00842344" w:rsidP="009B4CC9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 w:rsidRPr="00FA0157"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 w14:paraId="76EB1C49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34A91B4D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56891956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649DD334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15BC5F5D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76A334B8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6E2A710D" w14:textId="77777777" w:rsidR="009B4CC9" w:rsidRPr="00FA0157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FA0157">
        <w:rPr>
          <w:i/>
          <w:szCs w:val="24"/>
          <w:lang w:val="de-DE"/>
        </w:rPr>
        <w:tab/>
      </w:r>
    </w:p>
    <w:p w14:paraId="6D3FE373" w14:textId="77777777" w:rsidR="00D411D7" w:rsidRPr="00FA0157" w:rsidRDefault="00A222BE" w:rsidP="00701D68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  <w:lang w:val="de-DE"/>
        </w:rPr>
      </w:pPr>
      <w:r w:rsidRPr="00FA0157">
        <w:rPr>
          <w:i/>
          <w:szCs w:val="24"/>
          <w:lang w:val="de-DE"/>
        </w:rPr>
        <w:tab/>
      </w:r>
      <w:r w:rsidR="00D411D7" w:rsidRPr="00FA0157">
        <w:rPr>
          <w:lang w:val="de-DE"/>
        </w:rPr>
        <w:br w:type="page"/>
      </w:r>
    </w:p>
    <w:p w14:paraId="4705A9FD" w14:textId="77777777" w:rsidR="007900C4" w:rsidRPr="00FA0157" w:rsidRDefault="007900C4" w:rsidP="005B13A5">
      <w:pPr>
        <w:pStyle w:val="TieuDe"/>
        <w:rPr>
          <w:lang w:val="de-DE"/>
        </w:rPr>
      </w:pPr>
      <w:r w:rsidRPr="00FA0157">
        <w:rPr>
          <w:lang w:val="de-DE"/>
        </w:rPr>
        <w:lastRenderedPageBreak/>
        <w:t>LỜI CẢM ƠN</w:t>
      </w:r>
    </w:p>
    <w:p w14:paraId="65CB199A" w14:textId="77777777" w:rsidR="00FA0157" w:rsidRDefault="00FA0157" w:rsidP="00FA0157">
      <w:pPr>
        <w:pStyle w:val="Noidung-camon"/>
        <w:jc w:val="center"/>
        <w:rPr>
          <w:b/>
          <w:i w:val="0"/>
          <w:lang w:val="de-DE"/>
        </w:rPr>
      </w:pPr>
    </w:p>
    <w:p w14:paraId="55A17907" w14:textId="77777777" w:rsidR="00FA0157" w:rsidRDefault="00FA0157" w:rsidP="00FA0157">
      <w:pPr>
        <w:pStyle w:val="Noidung-camon"/>
        <w:jc w:val="center"/>
        <w:rPr>
          <w:b/>
          <w:i w:val="0"/>
          <w:lang w:val="de-DE"/>
        </w:rPr>
      </w:pPr>
    </w:p>
    <w:p w14:paraId="3CA79F64" w14:textId="77777777" w:rsidR="00FA0157" w:rsidRDefault="00FA0157" w:rsidP="00FA0157">
      <w:pPr>
        <w:pStyle w:val="Noidung-camon"/>
        <w:jc w:val="center"/>
        <w:rPr>
          <w:b/>
          <w:i w:val="0"/>
          <w:lang w:val="de-DE"/>
        </w:rPr>
      </w:pPr>
    </w:p>
    <w:p w14:paraId="674112C6" w14:textId="4C176D70" w:rsidR="00FA0157" w:rsidRDefault="00FA0157" w:rsidP="00FA0157">
      <w:pPr>
        <w:pStyle w:val="Noidung-camon"/>
        <w:jc w:val="center"/>
        <w:rPr>
          <w:b/>
          <w:i w:val="0"/>
          <w:lang w:val="de-DE"/>
        </w:rPr>
      </w:pPr>
      <w:r>
        <w:rPr>
          <w:b/>
          <w:i w:val="0"/>
          <w:lang w:val="de-DE"/>
        </w:rPr>
        <w:t xml:space="preserve">                                          Sinh viên</w:t>
      </w:r>
    </w:p>
    <w:p w14:paraId="644B3CAB" w14:textId="18621946" w:rsidR="00FA0157" w:rsidRPr="00FA0157" w:rsidRDefault="00FA0157" w:rsidP="00FA0157">
      <w:pPr>
        <w:pStyle w:val="Noidung-camon"/>
        <w:jc w:val="center"/>
        <w:rPr>
          <w:b/>
          <w:i w:val="0"/>
          <w:lang w:val="de-DE"/>
        </w:rPr>
      </w:pPr>
      <w:r>
        <w:rPr>
          <w:b/>
          <w:i w:val="0"/>
          <w:lang w:val="de-DE"/>
        </w:rPr>
        <w:t xml:space="preserve">                                        </w:t>
      </w:r>
      <w:r w:rsidR="00E05C99" w:rsidRPr="00FA0157">
        <w:rPr>
          <w:b/>
          <w:i w:val="0"/>
          <w:lang w:val="de-DE"/>
        </w:rPr>
        <w:t>Dương Phương Thảo</w:t>
      </w:r>
      <w:r>
        <w:rPr>
          <w:b/>
          <w:i w:val="0"/>
          <w:lang w:val="de-DE"/>
        </w:rPr>
        <w:t xml:space="preserve">          Võ Thị Phúc</w:t>
      </w:r>
    </w:p>
    <w:p w14:paraId="455E75F9" w14:textId="77777777" w:rsidR="009307FB" w:rsidRPr="00FA0157" w:rsidRDefault="00471F22" w:rsidP="00FA0157">
      <w:pPr>
        <w:pStyle w:val="Tieude-Camon"/>
        <w:jc w:val="left"/>
        <w:rPr>
          <w:lang w:val="de-DE"/>
        </w:rPr>
      </w:pPr>
      <w:r w:rsidRPr="00FA0157">
        <w:rPr>
          <w:lang w:val="de-DE"/>
        </w:rPr>
        <w:br w:type="page"/>
      </w:r>
    </w:p>
    <w:p w14:paraId="53E0A321" w14:textId="77777777" w:rsidR="007900C4" w:rsidRPr="00BD524F" w:rsidRDefault="007900C4" w:rsidP="005B13A5">
      <w:pPr>
        <w:pStyle w:val="TieuDe"/>
      </w:pPr>
      <w:r w:rsidRPr="00E0765A">
        <w:lastRenderedPageBreak/>
        <w:t>LỜI CAM ĐOAN</w:t>
      </w:r>
    </w:p>
    <w:p w14:paraId="6BDF0260" w14:textId="75A68840" w:rsidR="00CC1635" w:rsidRPr="00000546" w:rsidRDefault="002A3DA6" w:rsidP="00EE222F">
      <w:pPr>
        <w:spacing w:before="120" w:after="120" w:line="360" w:lineRule="auto"/>
        <w:ind w:right="386" w:firstLine="360"/>
        <w:rPr>
          <w:i/>
          <w:iCs/>
          <w:sz w:val="26"/>
        </w:rPr>
      </w:pPr>
      <w:r w:rsidRPr="00000546">
        <w:rPr>
          <w:i/>
          <w:iCs/>
          <w:sz w:val="26"/>
        </w:rPr>
        <w:t>Tôi xin cam đoan</w:t>
      </w:r>
      <w:r w:rsidR="001E3C58" w:rsidRPr="00000546">
        <w:rPr>
          <w:i/>
          <w:iCs/>
          <w:sz w:val="26"/>
        </w:rPr>
        <w:t>:</w:t>
      </w:r>
    </w:p>
    <w:p w14:paraId="6843DD8F" w14:textId="77777777" w:rsidR="00CC1635" w:rsidRPr="00000546" w:rsidRDefault="00CC1635" w:rsidP="00BD524F">
      <w:pPr>
        <w:ind w:left="720" w:right="387"/>
        <w:rPr>
          <w:i/>
          <w:iCs/>
          <w:sz w:val="26"/>
        </w:rPr>
      </w:pPr>
    </w:p>
    <w:p w14:paraId="0E97B1D6" w14:textId="77777777" w:rsidR="001C3E0B" w:rsidRPr="00000546" w:rsidRDefault="001C3E0B" w:rsidP="00BD524F">
      <w:pPr>
        <w:ind w:left="720" w:right="387"/>
        <w:rPr>
          <w:i/>
          <w:iCs/>
          <w:sz w:val="26"/>
        </w:rPr>
      </w:pPr>
    </w:p>
    <w:p w14:paraId="6C8E0E05" w14:textId="77777777" w:rsidR="001C3E0B" w:rsidRPr="00000546" w:rsidRDefault="001C3E0B" w:rsidP="00BD524F">
      <w:pPr>
        <w:ind w:left="720" w:right="387"/>
        <w:rPr>
          <w:i/>
          <w:iCs/>
          <w:sz w:val="26"/>
        </w:rPr>
      </w:pPr>
    </w:p>
    <w:p w14:paraId="20BCC743" w14:textId="77777777" w:rsidR="005465F6" w:rsidRPr="00000546" w:rsidRDefault="005465F6" w:rsidP="00BD524F">
      <w:pPr>
        <w:ind w:left="720" w:right="387"/>
        <w:rPr>
          <w:i/>
          <w:iCs/>
          <w:sz w:val="26"/>
        </w:rPr>
      </w:pPr>
    </w:p>
    <w:p w14:paraId="0535091F" w14:textId="77777777" w:rsidR="00CC1635" w:rsidRDefault="0051470E" w:rsidP="0051470E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="00CC1635" w:rsidRPr="0051470E">
        <w:rPr>
          <w:i/>
          <w:sz w:val="26"/>
          <w:szCs w:val="26"/>
        </w:rPr>
        <w:t>Sinh viên</w:t>
      </w:r>
      <w:r w:rsidR="009307FB" w:rsidRPr="0051470E">
        <w:rPr>
          <w:i/>
          <w:sz w:val="26"/>
          <w:szCs w:val="26"/>
        </w:rPr>
        <w:t xml:space="preserve"> thực hiện </w:t>
      </w:r>
    </w:p>
    <w:p w14:paraId="5EAB8B14" w14:textId="77777777"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76036D88" w14:textId="77777777"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7C8DF07D" w14:textId="77777777"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14:paraId="6C4FF5CD" w14:textId="5F2320DD" w:rsidR="0051470E" w:rsidRPr="0051470E" w:rsidRDefault="00FA0157" w:rsidP="0051470E">
      <w:pPr>
        <w:tabs>
          <w:tab w:val="center" w:pos="6237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E41083">
        <w:rPr>
          <w:b/>
          <w:sz w:val="26"/>
          <w:szCs w:val="26"/>
        </w:rPr>
        <w:t>Dương Phương Thảo</w:t>
      </w:r>
      <w:r>
        <w:rPr>
          <w:b/>
          <w:sz w:val="26"/>
          <w:szCs w:val="26"/>
        </w:rPr>
        <w:t xml:space="preserve">       Võ Thị Phúc</w:t>
      </w:r>
    </w:p>
    <w:p w14:paraId="5295A631" w14:textId="77777777" w:rsidR="007900C4" w:rsidRPr="005B13A5" w:rsidRDefault="000767D5" w:rsidP="005B13A5">
      <w:pPr>
        <w:pStyle w:val="TieuDe"/>
      </w:pPr>
      <w:r>
        <w:br w:type="page"/>
      </w:r>
      <w:r w:rsidR="008E39DD" w:rsidRPr="005B13A5">
        <w:lastRenderedPageBreak/>
        <w:t>M</w:t>
      </w:r>
      <w:r w:rsidR="007900C4" w:rsidRPr="005B13A5">
        <w:t>ỤC LỤC</w:t>
      </w:r>
    </w:p>
    <w:p w14:paraId="08FDB38A" w14:textId="4C8E99E4" w:rsidR="00FA0157" w:rsidRDefault="009818D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ja-JP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hyperlink w:anchor="_Toc30072237" w:history="1">
        <w:r w:rsidR="00FA0157" w:rsidRPr="00667A3A">
          <w:rPr>
            <w:rStyle w:val="Hyperlink"/>
          </w:rPr>
          <w:t>CHƯƠNG 1:</w:t>
        </w:r>
        <w:r w:rsidR="00FA015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eastAsia="ja-JP"/>
          </w:rPr>
          <w:tab/>
        </w:r>
        <w:r w:rsidR="00FA0157" w:rsidRPr="00667A3A">
          <w:rPr>
            <w:rStyle w:val="Hyperlink"/>
          </w:rPr>
          <w:t>CƠ SỞ LÝ THUYẾT</w:t>
        </w:r>
        <w:r w:rsidR="00FA0157">
          <w:rPr>
            <w:webHidden/>
          </w:rPr>
          <w:tab/>
        </w:r>
        <w:r w:rsidR="00FA0157">
          <w:rPr>
            <w:webHidden/>
          </w:rPr>
          <w:fldChar w:fldCharType="begin"/>
        </w:r>
        <w:r w:rsidR="00FA0157">
          <w:rPr>
            <w:webHidden/>
          </w:rPr>
          <w:instrText xml:space="preserve"> PAGEREF _Toc30072237 \h </w:instrText>
        </w:r>
        <w:r w:rsidR="00FA0157">
          <w:rPr>
            <w:webHidden/>
          </w:rPr>
        </w:r>
        <w:r w:rsidR="00FA0157">
          <w:rPr>
            <w:webHidden/>
          </w:rPr>
          <w:fldChar w:fldCharType="separate"/>
        </w:r>
        <w:r w:rsidR="00FA0157">
          <w:rPr>
            <w:webHidden/>
          </w:rPr>
          <w:t>3</w:t>
        </w:r>
        <w:r w:rsidR="00FA0157">
          <w:rPr>
            <w:webHidden/>
          </w:rPr>
          <w:fldChar w:fldCharType="end"/>
        </w:r>
      </w:hyperlink>
    </w:p>
    <w:p w14:paraId="07DD7520" w14:textId="758FED17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38" w:history="1">
        <w:r w:rsidRPr="00667A3A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Tổng quan về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5E304BF" w14:textId="72CC53FA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39" w:history="1">
        <w:r w:rsidRPr="00667A3A">
          <w:rPr>
            <w:rStyle w:val="Hyperlink"/>
          </w:rPr>
          <w:t>1.1.1.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Phần mềm là gì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39EF1A" w14:textId="372D78BD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40" w:history="1">
        <w:r w:rsidRPr="00667A3A">
          <w:rPr>
            <w:rStyle w:val="Hyperlink"/>
          </w:rPr>
          <w:t>1.1.2.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Vòng đời phát triển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6967883" w14:textId="5123D8C5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41" w:history="1">
        <w:r w:rsidRPr="00667A3A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Tổng quan về 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599F8AD" w14:textId="2115690C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42" w:history="1">
        <w:r w:rsidRPr="00667A3A">
          <w:rPr>
            <w:rStyle w:val="Hyperlink"/>
          </w:rPr>
          <w:t>1.2.1.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Quy trình 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E60E4E" w14:textId="07753978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43" w:history="1">
        <w:r w:rsidRPr="00667A3A">
          <w:rPr>
            <w:rStyle w:val="Hyperlink"/>
          </w:rPr>
          <w:t>1.2.2.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Nguyên lý 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BF9589" w14:textId="4801D679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44" w:history="1">
        <w:r w:rsidRPr="00667A3A">
          <w:rPr>
            <w:rStyle w:val="Hyperlink"/>
          </w:rPr>
          <w:t>1.2.3.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Giai đoạn 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2D88263" w14:textId="3BDC8468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45" w:history="1">
        <w:r w:rsidRPr="00667A3A">
          <w:rPr>
            <w:rStyle w:val="Hyperlink"/>
          </w:rPr>
          <w:t>1.2.4.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Các loại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70ECCBC" w14:textId="7991339D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46" w:history="1">
        <w:r w:rsidRPr="00667A3A">
          <w:rPr>
            <w:rStyle w:val="Hyperlink"/>
          </w:rPr>
          <w:t>1.2.5.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Kỹ thuật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D107B0" w14:textId="136BFE4D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47" w:history="1">
        <w:r w:rsidRPr="00667A3A">
          <w:rPr>
            <w:rStyle w:val="Hyperlink"/>
          </w:rPr>
          <w:t>1.2.6.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Thiết kế trường hợp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720B809" w14:textId="6F68C16C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48" w:history="1">
        <w:r w:rsidRPr="00667A3A">
          <w:rPr>
            <w:rStyle w:val="Hyperlink"/>
          </w:rPr>
          <w:t>1.2.7.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Báo cáo lỗi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412DF3" w14:textId="5FB6F761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49" w:history="1">
        <w:r w:rsidRPr="00667A3A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Kiểm thử thủ công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88CA6B4" w14:textId="076B3789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50" w:history="1">
        <w:r w:rsidRPr="00667A3A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Kiểm thử tự động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E44917" w14:textId="49BB1247" w:rsidR="00FA0157" w:rsidRDefault="00FA015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ja-JP"/>
        </w:rPr>
      </w:pPr>
      <w:hyperlink w:anchor="_Toc30072251" w:history="1">
        <w:r w:rsidRPr="00667A3A">
          <w:rPr>
            <w:rStyle w:val="Hyperlink"/>
          </w:rPr>
          <w:t>CHƯƠNG 2: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CÔNG CỤ SELENIUM WEBDRIVER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D4E161" w14:textId="779C6AED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52" w:history="1">
        <w:r w:rsidRPr="00667A3A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7D720E8" w14:textId="7DF3FCA5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53" w:history="1">
        <w:r w:rsidRPr="00667A3A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Thiết lập môi trường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3160F83" w14:textId="65707BD6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54" w:history="1">
        <w:r w:rsidRPr="00667A3A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Phương thức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5E0D5F" w14:textId="50C4699F" w:rsidR="00FA0157" w:rsidRDefault="00FA015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ja-JP"/>
        </w:rPr>
      </w:pPr>
      <w:hyperlink w:anchor="_Toc30072255" w:history="1">
        <w:r w:rsidRPr="00667A3A">
          <w:rPr>
            <w:rStyle w:val="Hyperlink"/>
          </w:rPr>
          <w:t>CHƯƠNG 3: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PHÂN TÍCH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33EE39" w14:textId="5200207A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56" w:history="1">
        <w:r w:rsidRPr="00667A3A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Tổng quan về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A46CC16" w14:textId="60065AE7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57" w:history="1">
        <w:r w:rsidRPr="00667A3A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Phân tích 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910377E" w14:textId="57380821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58" w:history="1">
        <w:r w:rsidRPr="00667A3A">
          <w:rPr>
            <w:rStyle w:val="Hyperlink"/>
          </w:rPr>
          <w:t>3.2.1.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Các tác nhân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2DABE6" w14:textId="2EA35657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59" w:history="1">
        <w:r w:rsidRPr="00667A3A">
          <w:rPr>
            <w:rStyle w:val="Hyperlink"/>
          </w:rPr>
          <w:t>3.2.2.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Biểu đồ Use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286933" w14:textId="29E64075" w:rsidR="00FA0157" w:rsidRDefault="00FA015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60" w:history="1">
        <w:r w:rsidRPr="00667A3A">
          <w:rPr>
            <w:rStyle w:val="Hyperlink"/>
          </w:rPr>
          <w:t>3.2.3.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Mô tả chi tiết Use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58B0C6" w14:textId="4706D87A" w:rsidR="00FA0157" w:rsidRDefault="00FA015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ja-JP"/>
        </w:rPr>
      </w:pPr>
      <w:hyperlink w:anchor="_Toc30072261" w:history="1">
        <w:r w:rsidRPr="00667A3A">
          <w:rPr>
            <w:rStyle w:val="Hyperlink"/>
          </w:rPr>
          <w:t>CHƯƠNG 4: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THIẾT KẾ TEST CASE VÀ THỰC HIỆN KIỂM THỬ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B82A7AC" w14:textId="6A237FF7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62" w:history="1">
        <w:r w:rsidRPr="00667A3A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Thiết kế testcase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E67422E" w14:textId="34EBCE1E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63" w:history="1">
        <w:r w:rsidRPr="00667A3A">
          <w:rPr>
            <w:rStyle w:val="Hyperlink"/>
          </w:rPr>
          <w:t>4.2.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Thực hiện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62D09A" w14:textId="5090B31A" w:rsidR="00FA0157" w:rsidRDefault="00FA015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0072264" w:history="1">
        <w:r w:rsidRPr="00667A3A">
          <w:rPr>
            <w:rStyle w:val="Hyperlink"/>
          </w:rPr>
          <w:t>4.3.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67A3A">
          <w:rPr>
            <w:rStyle w:val="Hyperlink"/>
          </w:rPr>
          <w:t>Kết quả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_Toc30072264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C1BF75B" w14:textId="6BE98161" w:rsidR="00591663" w:rsidRPr="009818DC" w:rsidRDefault="009818DC" w:rsidP="007512EA">
      <w:pPr>
        <w:tabs>
          <w:tab w:val="right" w:leader="dot" w:pos="8730"/>
        </w:tabs>
        <w:sectPr w:rsidR="00591663" w:rsidRPr="009818DC" w:rsidSect="001A7E4C">
          <w:footerReference w:type="default" r:id="rId11"/>
          <w:pgSz w:w="11907" w:h="16840" w:code="9"/>
          <w:pgMar w:top="1418" w:right="1134" w:bottom="1418" w:left="1985" w:header="862" w:footer="720" w:gutter="0"/>
          <w:pgNumType w:fmt="lowerRoman" w:start="1"/>
          <w:cols w:space="720"/>
          <w:docGrid w:linePitch="326"/>
        </w:sectPr>
      </w:pPr>
      <w:r>
        <w:fldChar w:fldCharType="end"/>
      </w:r>
      <w:bookmarkStart w:id="0" w:name="_GoBack"/>
      <w:bookmarkEnd w:id="0"/>
    </w:p>
    <w:p w14:paraId="77ED0DC9" w14:textId="77777777" w:rsidR="00591663" w:rsidRPr="005B13A5" w:rsidRDefault="00591663" w:rsidP="00655965">
      <w:pPr>
        <w:pStyle w:val="TieuDe"/>
      </w:pPr>
      <w:bookmarkStart w:id="1" w:name="_Toc355590175"/>
      <w:bookmarkStart w:id="2" w:name="_Toc356485658"/>
      <w:r w:rsidRPr="005B13A5">
        <w:lastRenderedPageBreak/>
        <w:t xml:space="preserve">DANH SÁCH HÌNH </w:t>
      </w:r>
      <w:bookmarkEnd w:id="1"/>
      <w:r w:rsidR="004D7E32" w:rsidRPr="005B13A5">
        <w:t>ẢNH</w:t>
      </w:r>
      <w:bookmarkEnd w:id="2"/>
    </w:p>
    <w:p w14:paraId="3D5FC7E8" w14:textId="77777777" w:rsidR="00A4308B" w:rsidRPr="00EE222F" w:rsidRDefault="00A4308B" w:rsidP="00E57006">
      <w:pPr>
        <w:pStyle w:val="Noidung-Doan"/>
      </w:pPr>
    </w:p>
    <w:p w14:paraId="1E84F124" w14:textId="77777777" w:rsidR="00307EF8" w:rsidRDefault="00307EF8" w:rsidP="00A4308B">
      <w:pPr>
        <w:pStyle w:val="TieuDe"/>
        <w:jc w:val="left"/>
        <w:rPr>
          <w:sz w:val="26"/>
          <w:szCs w:val="26"/>
        </w:rPr>
      </w:pPr>
      <w:bookmarkStart w:id="3" w:name="_Toc355590176"/>
      <w:bookmarkStart w:id="4" w:name="_Toc356485659"/>
    </w:p>
    <w:p w14:paraId="6D23AE18" w14:textId="77777777" w:rsidR="00591663" w:rsidRPr="005B13A5" w:rsidRDefault="00307EF8" w:rsidP="00655965">
      <w:pPr>
        <w:pStyle w:val="TieuDe"/>
      </w:pPr>
      <w:r>
        <w:br w:type="page"/>
      </w:r>
      <w:r w:rsidR="00591663" w:rsidRPr="005B13A5">
        <w:lastRenderedPageBreak/>
        <w:t xml:space="preserve">DANH SÁCH </w:t>
      </w:r>
      <w:bookmarkEnd w:id="3"/>
      <w:r w:rsidR="0083120E" w:rsidRPr="005B13A5">
        <w:t>TỪ VIẾT TẮT</w:t>
      </w:r>
      <w:bookmarkEnd w:id="4"/>
    </w:p>
    <w:p w14:paraId="0CDABB85" w14:textId="77777777" w:rsidR="009A2C34" w:rsidRDefault="009A2C34" w:rsidP="009A2C3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A2C34" w:rsidRPr="000A2CB3" w14:paraId="4E6A81B1" w14:textId="77777777" w:rsidTr="00307EF8">
        <w:trPr>
          <w:trHeight w:val="480"/>
        </w:trPr>
        <w:tc>
          <w:tcPr>
            <w:tcW w:w="1708" w:type="dxa"/>
            <w:vAlign w:val="center"/>
          </w:tcPr>
          <w:p w14:paraId="3E5886E7" w14:textId="77777777"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14:paraId="653C1E7D" w14:textId="77777777"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Diễn giải</w:t>
            </w:r>
          </w:p>
        </w:tc>
      </w:tr>
      <w:tr w:rsidR="009A2C34" w:rsidRPr="000A2CB3" w14:paraId="3FEE954A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6FE4CCC" w14:textId="4B1222CA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44D524B9" w14:textId="633388C0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</w:tr>
      <w:tr w:rsidR="009A2C34" w:rsidRPr="000A2CB3" w14:paraId="39959EC8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3EE207AF" w14:textId="111823BF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004D8936" w14:textId="11CD6E96"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  <w:tr w:rsidR="009A2C34" w:rsidRPr="000A2CB3" w14:paraId="3B091AFB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3BF9210B" w14:textId="778BA4EB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5F7588AC" w14:textId="66201327"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  <w:tr w:rsidR="009A2C34" w:rsidRPr="000A2CB3" w14:paraId="017E3FB7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75CE99F" w14:textId="729FEE22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727B5BD0" w14:textId="4342BED6" w:rsidR="009A2C34" w:rsidRPr="00EE222F" w:rsidRDefault="009A2C34" w:rsidP="00307EF8">
            <w:pPr>
              <w:jc w:val="both"/>
            </w:pPr>
          </w:p>
        </w:tc>
      </w:tr>
      <w:tr w:rsidR="009A2C34" w:rsidRPr="000A2CB3" w14:paraId="630CA42A" w14:textId="77777777" w:rsidTr="00307EF8">
        <w:trPr>
          <w:trHeight w:val="585"/>
        </w:trPr>
        <w:tc>
          <w:tcPr>
            <w:tcW w:w="1708" w:type="dxa"/>
            <w:vAlign w:val="center"/>
          </w:tcPr>
          <w:p w14:paraId="635EFA6A" w14:textId="414834E4"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4DB9916B" w14:textId="7C7F78BF"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</w:tbl>
    <w:p w14:paraId="7702C77B" w14:textId="77777777" w:rsidR="009A2C34" w:rsidRDefault="009A2C34" w:rsidP="00EE222F"/>
    <w:p w14:paraId="40ABACEC" w14:textId="77777777" w:rsidR="009C683E" w:rsidRPr="00C87434" w:rsidRDefault="009C683E" w:rsidP="00EE222F">
      <w:pPr>
        <w:sectPr w:rsidR="009C683E" w:rsidRPr="00C87434" w:rsidSect="009512FA">
          <w:pgSz w:w="11907" w:h="16840" w:code="9"/>
          <w:pgMar w:top="1418" w:right="1134" w:bottom="1418" w:left="1985" w:header="864" w:footer="720" w:gutter="0"/>
          <w:pgNumType w:fmt="lowerRoman"/>
          <w:cols w:space="720"/>
          <w:docGrid w:linePitch="326"/>
        </w:sectPr>
      </w:pPr>
    </w:p>
    <w:p w14:paraId="3ED4D5BD" w14:textId="4B769D3E" w:rsidR="00E94893" w:rsidRPr="00190E43" w:rsidRDefault="00190E43" w:rsidP="00655965">
      <w:pPr>
        <w:pStyle w:val="TieuDe"/>
        <w:rPr>
          <w:bCs w:val="0"/>
          <w:sz w:val="26"/>
          <w:szCs w:val="20"/>
        </w:rPr>
      </w:pPr>
      <w:bookmarkStart w:id="5" w:name="_Toc355444483"/>
      <w:bookmarkStart w:id="6" w:name="_Toc355447711"/>
      <w:bookmarkStart w:id="7" w:name="_Toc355590177"/>
      <w:bookmarkStart w:id="8" w:name="_Toc356420189"/>
      <w:bookmarkStart w:id="9" w:name="_Toc356485660"/>
      <w:r w:rsidRPr="00190E43">
        <w:lastRenderedPageBreak/>
        <w:t>MỞ ĐẦU</w:t>
      </w:r>
      <w:r>
        <w:rPr>
          <w:bCs w:val="0"/>
          <w:sz w:val="26"/>
          <w:szCs w:val="20"/>
        </w:rPr>
        <w:t xml:space="preserve"> </w:t>
      </w:r>
      <w:bookmarkEnd w:id="5"/>
      <w:bookmarkEnd w:id="6"/>
      <w:bookmarkEnd w:id="7"/>
      <w:bookmarkEnd w:id="8"/>
      <w:bookmarkEnd w:id="9"/>
    </w:p>
    <w:p w14:paraId="1A31B6E5" w14:textId="77D1DBC7" w:rsidR="00190E43" w:rsidRDefault="00190E43" w:rsidP="00190E43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1. </w:t>
      </w:r>
      <w:r w:rsidR="00903ACD">
        <w:rPr>
          <w:b/>
          <w:sz w:val="26"/>
          <w:szCs w:val="28"/>
        </w:rPr>
        <w:t>TỔNG QUAN VỀ ĐỀ TÀI</w:t>
      </w:r>
    </w:p>
    <w:p w14:paraId="48E96AB6" w14:textId="40C5BFF2" w:rsidR="00903ACD" w:rsidRPr="00190E43" w:rsidRDefault="00903ACD" w:rsidP="00190E43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2. MỤC ĐÍCH VÀ Ý NGHĨA CỦA ĐỀ TÀI</w:t>
      </w:r>
    </w:p>
    <w:p w14:paraId="56352AA9" w14:textId="5421E87B" w:rsidR="002A02E6" w:rsidRPr="00E41083" w:rsidRDefault="00683976" w:rsidP="00E41083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2.1. </w:t>
      </w:r>
      <w:r w:rsidR="00031BA2" w:rsidRPr="00031BA2">
        <w:rPr>
          <w:b/>
          <w:i/>
          <w:sz w:val="26"/>
          <w:szCs w:val="28"/>
        </w:rPr>
        <w:t>Mục đích</w:t>
      </w:r>
    </w:p>
    <w:p w14:paraId="6BAC5C93" w14:textId="2EDEDDD5" w:rsidR="003027C2" w:rsidRPr="00E41083" w:rsidRDefault="00683976" w:rsidP="00E41083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 w14:paraId="4E6860F2" w14:textId="018F98A0" w:rsidR="00683976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</w:t>
      </w:r>
      <w:r w:rsidR="00641326">
        <w:rPr>
          <w:b/>
          <w:sz w:val="26"/>
          <w:szCs w:val="28"/>
        </w:rPr>
        <w:t>PHƯƠNG PHÁP THỰC HIỆN</w:t>
      </w:r>
      <w:r>
        <w:rPr>
          <w:b/>
          <w:sz w:val="26"/>
          <w:szCs w:val="28"/>
        </w:rPr>
        <w:t xml:space="preserve"> </w:t>
      </w:r>
    </w:p>
    <w:p w14:paraId="155C1356" w14:textId="64496236" w:rsidR="002A02E6" w:rsidRDefault="00E41083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4</w:t>
      </w:r>
      <w:r w:rsidR="00683976">
        <w:rPr>
          <w:b/>
          <w:sz w:val="26"/>
          <w:szCs w:val="28"/>
        </w:rPr>
        <w:t xml:space="preserve">. </w:t>
      </w:r>
      <w:r w:rsidR="00641326">
        <w:rPr>
          <w:b/>
          <w:sz w:val="26"/>
          <w:szCs w:val="28"/>
        </w:rPr>
        <w:t>BỐ CỤC CỦA ĐỒ ÁN</w:t>
      </w:r>
    </w:p>
    <w:p w14:paraId="505B022A" w14:textId="4E1229DD" w:rsidR="00641326" w:rsidRDefault="00683976" w:rsidP="00655965">
      <w:pPr>
        <w:pStyle w:val="TieuDe"/>
      </w:pPr>
      <w:r>
        <w:br w:type="page"/>
      </w:r>
      <w:r w:rsidR="00641326">
        <w:lastRenderedPageBreak/>
        <w:t>GIỚI THIỆU VỀ CÔNG TY SUN – ASTERISK</w:t>
      </w:r>
    </w:p>
    <w:p w14:paraId="4D15C25D" w14:textId="77777777" w:rsidR="00641326" w:rsidRDefault="00641326" w:rsidP="0046774F">
      <w:pPr>
        <w:pStyle w:val="TieuDe"/>
        <w:jc w:val="left"/>
        <w:outlineLvl w:val="0"/>
      </w:pPr>
      <w:r>
        <w:br w:type="page"/>
      </w:r>
    </w:p>
    <w:p w14:paraId="38ED1718" w14:textId="46A5592E" w:rsidR="00440B49" w:rsidRPr="009810E2" w:rsidRDefault="00911BB2" w:rsidP="00190E43">
      <w:pPr>
        <w:pStyle w:val="Heading1"/>
      </w:pPr>
      <w:bookmarkStart w:id="10" w:name="_Toc30072237"/>
      <w:r w:rsidRPr="009810E2">
        <w:lastRenderedPageBreak/>
        <w:t>CƠ SỞ LÝ THUYẾT</w:t>
      </w:r>
      <w:bookmarkEnd w:id="10"/>
    </w:p>
    <w:p w14:paraId="2C98B3EB" w14:textId="3A50AA33" w:rsidR="00440B49" w:rsidRDefault="00FA0157" w:rsidP="0033555F">
      <w:pPr>
        <w:pStyle w:val="Heading2"/>
      </w:pPr>
      <w:bookmarkStart w:id="11" w:name="_Toc30072238"/>
      <w:r>
        <w:t>Tổng quan về phần mềm</w:t>
      </w:r>
      <w:bookmarkEnd w:id="11"/>
    </w:p>
    <w:p w14:paraId="3C3D0952" w14:textId="63B108E0" w:rsidR="00293AEC" w:rsidRPr="00FA0157" w:rsidRDefault="00FA0157" w:rsidP="00293AEC">
      <w:pPr>
        <w:pStyle w:val="Heading3"/>
        <w:rPr>
          <w:lang w:val="en-US"/>
        </w:rPr>
      </w:pPr>
      <w:bookmarkStart w:id="12" w:name="_Toc30072239"/>
      <w:r w:rsidRPr="00FA0157">
        <w:rPr>
          <w:lang w:val="en-US"/>
        </w:rPr>
        <w:t>Phần mềm là gì</w:t>
      </w:r>
      <w:bookmarkEnd w:id="12"/>
    </w:p>
    <w:p w14:paraId="1186847B" w14:textId="74A288B7" w:rsidR="00D868C9" w:rsidRPr="00FA0157" w:rsidRDefault="00FA0157" w:rsidP="007C3517">
      <w:pPr>
        <w:pStyle w:val="Heading3"/>
        <w:rPr>
          <w:lang w:val="en-US"/>
        </w:rPr>
      </w:pPr>
      <w:bookmarkStart w:id="13" w:name="_Toc30072240"/>
      <w:r w:rsidRPr="00FA0157">
        <w:rPr>
          <w:lang w:val="en-US"/>
        </w:rPr>
        <w:t>Vòng đời phát triển phần mềm</w:t>
      </w:r>
      <w:bookmarkEnd w:id="13"/>
    </w:p>
    <w:p w14:paraId="1E1624AC" w14:textId="76F8A449" w:rsidR="00293AEC" w:rsidRDefault="00FA0157" w:rsidP="002B694C">
      <w:pPr>
        <w:pStyle w:val="Heading2"/>
      </w:pPr>
      <w:bookmarkStart w:id="14" w:name="_Toc30072241"/>
      <w:r>
        <w:t>Tổng quan về kiểm thử phần mềm</w:t>
      </w:r>
      <w:bookmarkEnd w:id="14"/>
    </w:p>
    <w:p w14:paraId="76F28A37" w14:textId="45588595" w:rsidR="007C3517" w:rsidRPr="00FA0157" w:rsidRDefault="00FA0157" w:rsidP="007C3517">
      <w:pPr>
        <w:pStyle w:val="Heading3"/>
        <w:rPr>
          <w:lang w:val="en-US"/>
        </w:rPr>
      </w:pPr>
      <w:bookmarkStart w:id="15" w:name="_Toc30072242"/>
      <w:r w:rsidRPr="00FA0157">
        <w:rPr>
          <w:lang w:val="en-US"/>
        </w:rPr>
        <w:t>Quy trình kiểm thử phần mềm</w:t>
      </w:r>
      <w:bookmarkEnd w:id="15"/>
    </w:p>
    <w:p w14:paraId="42082231" w14:textId="3DCCA0BB" w:rsidR="007C3517" w:rsidRPr="00FA0157" w:rsidRDefault="00FA0157" w:rsidP="007C3517">
      <w:pPr>
        <w:pStyle w:val="Heading3"/>
        <w:rPr>
          <w:lang w:val="en-US"/>
        </w:rPr>
      </w:pPr>
      <w:bookmarkStart w:id="16" w:name="_Toc30072243"/>
      <w:r w:rsidRPr="00FA0157">
        <w:rPr>
          <w:lang w:val="en-US"/>
        </w:rPr>
        <w:t>Nguyên lý kiểm thử phần mềm</w:t>
      </w:r>
      <w:bookmarkEnd w:id="16"/>
    </w:p>
    <w:p w14:paraId="57EBA695" w14:textId="6B80A1BF" w:rsidR="007C3517" w:rsidRPr="00FA0157" w:rsidRDefault="00FA0157" w:rsidP="007C3517">
      <w:pPr>
        <w:pStyle w:val="Heading3"/>
        <w:rPr>
          <w:lang w:val="en-US"/>
        </w:rPr>
      </w:pPr>
      <w:bookmarkStart w:id="17" w:name="_Toc30072244"/>
      <w:r w:rsidRPr="00FA0157">
        <w:rPr>
          <w:lang w:val="en-US"/>
        </w:rPr>
        <w:t>Giai đoạn kiểm thử phần mềm</w:t>
      </w:r>
      <w:bookmarkEnd w:id="17"/>
    </w:p>
    <w:p w14:paraId="299D8DBB" w14:textId="541D0800" w:rsidR="007C3517" w:rsidRPr="00FA0157" w:rsidRDefault="00FA0157" w:rsidP="007C3517">
      <w:pPr>
        <w:pStyle w:val="Heading3"/>
        <w:rPr>
          <w:lang w:val="en-US"/>
        </w:rPr>
      </w:pPr>
      <w:bookmarkStart w:id="18" w:name="_Toc30072245"/>
      <w:r w:rsidRPr="00FA0157">
        <w:rPr>
          <w:lang w:val="en-US"/>
        </w:rPr>
        <w:t>Các loại kiểm thử</w:t>
      </w:r>
      <w:bookmarkEnd w:id="18"/>
    </w:p>
    <w:p w14:paraId="3D70847B" w14:textId="7787AD48" w:rsidR="007C3517" w:rsidRPr="00FA0157" w:rsidRDefault="00FA0157" w:rsidP="007C3517">
      <w:pPr>
        <w:pStyle w:val="Heading3"/>
        <w:rPr>
          <w:lang w:val="en-US"/>
        </w:rPr>
      </w:pPr>
      <w:bookmarkStart w:id="19" w:name="_Toc30072246"/>
      <w:r w:rsidRPr="00FA0157">
        <w:rPr>
          <w:lang w:val="en-US"/>
        </w:rPr>
        <w:t>Kỹ thuật kiểm thử</w:t>
      </w:r>
      <w:bookmarkEnd w:id="19"/>
    </w:p>
    <w:p w14:paraId="5E78E275" w14:textId="155548AE" w:rsidR="00FA0157" w:rsidRPr="00FA0157" w:rsidRDefault="00FA0157" w:rsidP="00FA0157">
      <w:pPr>
        <w:pStyle w:val="Heading3"/>
        <w:rPr>
          <w:lang w:val="en-US"/>
        </w:rPr>
      </w:pPr>
      <w:bookmarkStart w:id="20" w:name="_Toc30072247"/>
      <w:r w:rsidRPr="00FA0157">
        <w:rPr>
          <w:lang w:val="en-US"/>
        </w:rPr>
        <w:t>Thiết kế trường hợp kiểm thử</w:t>
      </w:r>
      <w:bookmarkEnd w:id="20"/>
    </w:p>
    <w:p w14:paraId="10DF424F" w14:textId="2D08C7B8" w:rsidR="007C3517" w:rsidRPr="00FA0157" w:rsidRDefault="00FA0157" w:rsidP="007C3517">
      <w:pPr>
        <w:pStyle w:val="Heading3"/>
        <w:rPr>
          <w:lang w:val="en-US"/>
        </w:rPr>
      </w:pPr>
      <w:bookmarkStart w:id="21" w:name="_Toc30072248"/>
      <w:r w:rsidRPr="00FA0157">
        <w:rPr>
          <w:lang w:val="en-US"/>
        </w:rPr>
        <w:t>Báo cáo lỗi</w:t>
      </w:r>
      <w:bookmarkEnd w:id="21"/>
    </w:p>
    <w:p w14:paraId="7DE093D4" w14:textId="7E2AFD80" w:rsidR="002B694C" w:rsidRPr="002B694C" w:rsidRDefault="00FA0157" w:rsidP="00641326">
      <w:pPr>
        <w:pStyle w:val="Heading2"/>
      </w:pPr>
      <w:bookmarkStart w:id="22" w:name="_Toc30072249"/>
      <w:r>
        <w:t>Kiểm thử thủ công</w:t>
      </w:r>
      <w:bookmarkEnd w:id="22"/>
    </w:p>
    <w:p w14:paraId="2321A7A2" w14:textId="122928EF" w:rsidR="00641326" w:rsidRDefault="00FA0157" w:rsidP="00641326">
      <w:pPr>
        <w:pStyle w:val="Heading2"/>
      </w:pPr>
      <w:bookmarkStart w:id="23" w:name="_Toc30072250"/>
      <w:r>
        <w:t>Kiểm thử tự động</w:t>
      </w:r>
      <w:bookmarkEnd w:id="23"/>
    </w:p>
    <w:p w14:paraId="6A5F0C7A" w14:textId="77777777" w:rsidR="00641326" w:rsidRDefault="00641326">
      <w:pPr>
        <w:overflowPunct/>
        <w:autoSpaceDE/>
        <w:autoSpaceDN/>
        <w:adjustRightInd/>
        <w:textAlignment w:val="auto"/>
        <w:rPr>
          <w:bCs/>
          <w:sz w:val="26"/>
          <w:szCs w:val="24"/>
          <w:lang w:eastAsia="x-none"/>
        </w:rPr>
      </w:pPr>
      <w:r>
        <w:rPr>
          <w:b/>
          <w:bCs/>
        </w:rPr>
        <w:br w:type="page"/>
      </w:r>
    </w:p>
    <w:p w14:paraId="191E3AA8" w14:textId="33DBDD3C" w:rsidR="002B694C" w:rsidRPr="00641326" w:rsidRDefault="00641326" w:rsidP="00190E43">
      <w:pPr>
        <w:pStyle w:val="Heading1"/>
      </w:pPr>
      <w:bookmarkStart w:id="24" w:name="_Toc30072251"/>
      <w:r w:rsidRPr="00641326">
        <w:lastRenderedPageBreak/>
        <w:t>CÔNG CỤ SELENIUM WEBDRIVER</w:t>
      </w:r>
      <w:bookmarkEnd w:id="24"/>
    </w:p>
    <w:p w14:paraId="5D099237" w14:textId="23881E16" w:rsidR="007C3517" w:rsidRPr="002B694C" w:rsidRDefault="00FA0157" w:rsidP="00190E43">
      <w:pPr>
        <w:pStyle w:val="Heading2"/>
      </w:pPr>
      <w:bookmarkStart w:id="25" w:name="_Toc30072252"/>
      <w:r>
        <w:t>Giới thiệu</w:t>
      </w:r>
      <w:bookmarkEnd w:id="25"/>
    </w:p>
    <w:p w14:paraId="63973EEB" w14:textId="3EA536C4" w:rsidR="002B694C" w:rsidRPr="002B694C" w:rsidRDefault="00FA0157" w:rsidP="00190E43">
      <w:pPr>
        <w:pStyle w:val="Heading2"/>
      </w:pPr>
      <w:bookmarkStart w:id="26" w:name="_Toc30072253"/>
      <w:r>
        <w:t>Thiết lập môi trường</w:t>
      </w:r>
      <w:bookmarkEnd w:id="26"/>
    </w:p>
    <w:p w14:paraId="4289F56B" w14:textId="6327B242" w:rsidR="002B694C" w:rsidRPr="002B694C" w:rsidRDefault="00FA0157" w:rsidP="00190E43">
      <w:pPr>
        <w:pStyle w:val="Heading2"/>
      </w:pPr>
      <w:bookmarkStart w:id="27" w:name="_Toc30072254"/>
      <w:r>
        <w:t>Phương thức</w:t>
      </w:r>
      <w:bookmarkEnd w:id="27"/>
    </w:p>
    <w:p w14:paraId="69880C45" w14:textId="77777777" w:rsidR="00911BB2" w:rsidRDefault="00911BB2" w:rsidP="00E57006">
      <w:pPr>
        <w:pStyle w:val="Noidung-Doan"/>
      </w:pPr>
      <w:bookmarkStart w:id="28" w:name="_Toc355444522"/>
      <w:bookmarkStart w:id="29" w:name="_Toc355447742"/>
      <w:bookmarkStart w:id="30" w:name="_Toc355590208"/>
      <w:bookmarkStart w:id="31" w:name="_Toc356420236"/>
      <w:bookmarkStart w:id="32" w:name="_Toc356485707"/>
    </w:p>
    <w:p w14:paraId="234B9E4A" w14:textId="77777777" w:rsidR="00911BB2" w:rsidRPr="008E39DD" w:rsidRDefault="00911BB2" w:rsidP="00E57006">
      <w:pPr>
        <w:pStyle w:val="Noidung-Doan"/>
      </w:pPr>
    </w:p>
    <w:p w14:paraId="270453F4" w14:textId="22CFBB0F" w:rsidR="00707808" w:rsidRPr="003E1AA1" w:rsidRDefault="00911BB2" w:rsidP="00190E43">
      <w:pPr>
        <w:pStyle w:val="Heading1"/>
      </w:pPr>
      <w:r>
        <w:br w:type="page"/>
      </w:r>
      <w:bookmarkStart w:id="33" w:name="_Toc30072255"/>
      <w:bookmarkEnd w:id="28"/>
      <w:bookmarkEnd w:id="29"/>
      <w:bookmarkEnd w:id="30"/>
      <w:bookmarkEnd w:id="31"/>
      <w:bookmarkEnd w:id="32"/>
      <w:r w:rsidR="00381DB7">
        <w:lastRenderedPageBreak/>
        <w:t xml:space="preserve">PHÂN TÍCH </w:t>
      </w:r>
      <w:r w:rsidR="00707808">
        <w:t>H</w:t>
      </w:r>
      <w:r w:rsidR="00707808" w:rsidRPr="003307A5">
        <w:t>Ệ</w:t>
      </w:r>
      <w:r w:rsidR="00707808">
        <w:t xml:space="preserve"> TH</w:t>
      </w:r>
      <w:r w:rsidR="00707808" w:rsidRPr="003307A5">
        <w:t>ỐNG</w:t>
      </w:r>
      <w:bookmarkEnd w:id="33"/>
    </w:p>
    <w:p w14:paraId="2976DDB6" w14:textId="7636CEA4" w:rsidR="00707808" w:rsidRDefault="00FA0157" w:rsidP="00707808">
      <w:pPr>
        <w:pStyle w:val="Heading2"/>
      </w:pPr>
      <w:bookmarkStart w:id="34" w:name="_Toc30072256"/>
      <w:r>
        <w:t>Tổng quan về hệ thống</w:t>
      </w:r>
      <w:bookmarkEnd w:id="34"/>
    </w:p>
    <w:p w14:paraId="31D30A99" w14:textId="78E2DA36" w:rsidR="00707808" w:rsidRDefault="00FA0157" w:rsidP="00707808">
      <w:pPr>
        <w:pStyle w:val="Heading2"/>
      </w:pPr>
      <w:bookmarkStart w:id="35" w:name="_Toc30072257"/>
      <w:r>
        <w:t>Phân tích yêu cầu</w:t>
      </w:r>
      <w:bookmarkEnd w:id="35"/>
    </w:p>
    <w:p w14:paraId="084A636E" w14:textId="43358703" w:rsidR="00707808" w:rsidRDefault="000376C5" w:rsidP="005D7E02">
      <w:pPr>
        <w:pStyle w:val="Heading3"/>
      </w:pPr>
      <w:bookmarkStart w:id="36" w:name="_Toc30072258"/>
      <w:r>
        <w:rPr>
          <w:lang w:val="en-US"/>
        </w:rPr>
        <w:t>Các tác nhân hệ thống</w:t>
      </w:r>
      <w:bookmarkEnd w:id="36"/>
    </w:p>
    <w:p w14:paraId="46BB865A" w14:textId="4342F596" w:rsidR="00707808" w:rsidRDefault="000376C5" w:rsidP="005D7E02">
      <w:pPr>
        <w:pStyle w:val="Heading3"/>
        <w:rPr>
          <w:lang w:val="en-US"/>
        </w:rPr>
      </w:pPr>
      <w:bookmarkStart w:id="37" w:name="_Toc30072259"/>
      <w:r>
        <w:rPr>
          <w:lang w:val="en-US"/>
        </w:rPr>
        <w:t>Biểu đồ Use case</w:t>
      </w:r>
      <w:bookmarkEnd w:id="37"/>
    </w:p>
    <w:p w14:paraId="654BCBDD" w14:textId="25EADED6" w:rsidR="000376C5" w:rsidRPr="000376C5" w:rsidRDefault="000376C5" w:rsidP="0046774F">
      <w:pPr>
        <w:pStyle w:val="Heading3"/>
        <w:overflowPunct/>
        <w:autoSpaceDE/>
        <w:autoSpaceDN/>
        <w:adjustRightInd/>
        <w:textAlignment w:val="auto"/>
      </w:pPr>
      <w:bookmarkStart w:id="38" w:name="_Toc30072260"/>
      <w:r>
        <w:rPr>
          <w:lang w:val="en-US"/>
        </w:rPr>
        <w:t>Mô tả chi tiết Use case</w:t>
      </w:r>
      <w:bookmarkEnd w:id="38"/>
    </w:p>
    <w:p w14:paraId="2B78D944" w14:textId="0905288A" w:rsidR="000376C5" w:rsidRDefault="0051470E" w:rsidP="00190E43">
      <w:pPr>
        <w:pStyle w:val="Heading1"/>
      </w:pPr>
      <w:r>
        <w:br w:type="page"/>
      </w:r>
      <w:bookmarkStart w:id="39" w:name="_Toc30072261"/>
      <w:r w:rsidR="000376C5">
        <w:lastRenderedPageBreak/>
        <w:t>THIẾT KẾ TEST CASE VÀ THỰC HIỆN KIỂM THỬ HỆ THỐNG</w:t>
      </w:r>
      <w:bookmarkEnd w:id="39"/>
    </w:p>
    <w:p w14:paraId="5633BE0C" w14:textId="7E71CB03" w:rsidR="000376C5" w:rsidRDefault="00FA0157" w:rsidP="000376C5">
      <w:pPr>
        <w:pStyle w:val="Heading2"/>
      </w:pPr>
      <w:bookmarkStart w:id="40" w:name="_Toc30072262"/>
      <w:r>
        <w:t>Thiết kế testcase</w:t>
      </w:r>
      <w:bookmarkEnd w:id="40"/>
    </w:p>
    <w:p w14:paraId="1A0EC2FB" w14:textId="004AE12B" w:rsidR="000376C5" w:rsidRDefault="00FA0157" w:rsidP="000376C5">
      <w:pPr>
        <w:pStyle w:val="Heading2"/>
      </w:pPr>
      <w:bookmarkStart w:id="41" w:name="_Toc30072263"/>
      <w:r>
        <w:t>Thực hiện kiểm thử</w:t>
      </w:r>
      <w:bookmarkEnd w:id="41"/>
    </w:p>
    <w:p w14:paraId="0310465C" w14:textId="7E7E3F3F" w:rsidR="0046774F" w:rsidRDefault="00FA0157" w:rsidP="0046774F">
      <w:pPr>
        <w:pStyle w:val="Heading2"/>
      </w:pPr>
      <w:bookmarkStart w:id="42" w:name="_Toc30072264"/>
      <w:r>
        <w:t>Kết quả kiểm thử</w:t>
      </w:r>
      <w:bookmarkEnd w:id="42"/>
    </w:p>
    <w:p w14:paraId="5F853F93" w14:textId="73E51F1C" w:rsidR="0025173E" w:rsidRDefault="0051470E" w:rsidP="0046774F">
      <w:pPr>
        <w:overflowPunct/>
        <w:autoSpaceDE/>
        <w:autoSpaceDN/>
        <w:adjustRightInd/>
        <w:jc w:val="center"/>
        <w:textAlignment w:val="auto"/>
        <w:rPr>
          <w:b/>
          <w:bCs/>
          <w:sz w:val="32"/>
          <w:szCs w:val="32"/>
        </w:rPr>
      </w:pPr>
      <w:bookmarkStart w:id="43" w:name="_Toc355590219"/>
      <w:bookmarkStart w:id="44" w:name="_Toc356420255"/>
      <w:bookmarkStart w:id="45" w:name="_Toc356485726"/>
      <w:r>
        <w:br w:type="page"/>
      </w:r>
      <w:r w:rsidR="00E11FE2" w:rsidRPr="0046774F">
        <w:rPr>
          <w:b/>
          <w:bCs/>
          <w:sz w:val="32"/>
          <w:szCs w:val="32"/>
        </w:rPr>
        <w:lastRenderedPageBreak/>
        <w:t>KẾT LUẬN VÀ HƯỚNG PHÁT TRIỂN</w:t>
      </w:r>
      <w:bookmarkEnd w:id="43"/>
      <w:bookmarkEnd w:id="44"/>
      <w:bookmarkEnd w:id="45"/>
    </w:p>
    <w:p w14:paraId="37E75861" w14:textId="77777777" w:rsidR="00190E43" w:rsidRPr="0046774F" w:rsidRDefault="00190E43" w:rsidP="0046774F">
      <w:pPr>
        <w:overflowPunct/>
        <w:autoSpaceDE/>
        <w:autoSpaceDN/>
        <w:adjustRightInd/>
        <w:jc w:val="center"/>
        <w:textAlignment w:val="auto"/>
        <w:rPr>
          <w:b/>
          <w:spacing w:val="20"/>
          <w:sz w:val="32"/>
          <w:szCs w:val="40"/>
          <w:lang w:eastAsia="x-none"/>
        </w:rPr>
      </w:pPr>
    </w:p>
    <w:p w14:paraId="15E4D028" w14:textId="00278B0B" w:rsidR="00683976" w:rsidRPr="009979B6" w:rsidRDefault="00FA0157" w:rsidP="0007738F"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szCs w:val="28"/>
        </w:rPr>
      </w:pPr>
      <w:bookmarkStart w:id="46" w:name="_Toc355590223"/>
      <w:bookmarkStart w:id="47" w:name="_Toc356485728"/>
      <w:r>
        <w:rPr>
          <w:b/>
          <w:szCs w:val="28"/>
        </w:rPr>
        <w:t>Kết quả đạt được</w:t>
      </w:r>
    </w:p>
    <w:p w14:paraId="23CB0182" w14:textId="7073B1A8" w:rsidR="000717EF" w:rsidRPr="00C46508" w:rsidRDefault="00FA0157" w:rsidP="00C46508"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  <w:sectPr w:rsidR="000717EF" w:rsidRPr="00C46508" w:rsidSect="000717EF">
          <w:headerReference w:type="even" r:id="rId12"/>
          <w:headerReference w:type="default" r:id="rId13"/>
          <w:footerReference w:type="default" r:id="rId14"/>
          <w:footerReference w:type="first" r:id="rId15"/>
          <w:pgSz w:w="11907" w:h="16840" w:code="9"/>
          <w:pgMar w:top="1134" w:right="851" w:bottom="1134" w:left="1985" w:header="862" w:footer="720" w:gutter="0"/>
          <w:pgNumType w:start="1"/>
          <w:cols w:space="720"/>
          <w:docGrid w:linePitch="326"/>
        </w:sectPr>
      </w:pPr>
      <w:r>
        <w:rPr>
          <w:b/>
          <w:szCs w:val="28"/>
        </w:rPr>
        <w:t>Kiến nghị và hướng phát triển</w:t>
      </w:r>
      <w:r w:rsidR="000767D5" w:rsidRPr="00C46508">
        <w:rPr>
          <w:lang w:val="vi-VN"/>
        </w:rPr>
        <w:br w:type="page"/>
      </w:r>
      <w:bookmarkStart w:id="48" w:name="_Toc341293429"/>
      <w:bookmarkStart w:id="49" w:name="_Toc401426450"/>
      <w:bookmarkEnd w:id="46"/>
      <w:bookmarkEnd w:id="47"/>
    </w:p>
    <w:p w14:paraId="3E058FAD" w14:textId="77777777" w:rsidR="00683976" w:rsidRPr="009979B6" w:rsidRDefault="00683976" w:rsidP="000717EF">
      <w:pPr>
        <w:pStyle w:val="TieuDe"/>
        <w:rPr>
          <w:lang w:val="vi-VN"/>
        </w:rPr>
      </w:pPr>
      <w:r w:rsidRPr="00BE1775">
        <w:lastRenderedPageBreak/>
        <w:t>TÀI LIỆU THAM KHẢO</w:t>
      </w:r>
      <w:bookmarkStart w:id="50" w:name="_Toc223338458"/>
      <w:bookmarkEnd w:id="48"/>
      <w:bookmarkEnd w:id="49"/>
    </w:p>
    <w:bookmarkEnd w:id="50"/>
    <w:p w14:paraId="7665A335" w14:textId="77777777" w:rsidR="00683976" w:rsidRPr="009810E2" w:rsidRDefault="00683976" w:rsidP="00683976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 xml:space="preserve">Tiếng Việt </w:t>
      </w:r>
    </w:p>
    <w:p w14:paraId="0DE31EF4" w14:textId="77777777" w:rsidR="00683976" w:rsidRPr="009810E2" w:rsidRDefault="00683976" w:rsidP="00707808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>Tiếng Anh</w:t>
      </w:r>
    </w:p>
    <w:p w14:paraId="6C01AAD5" w14:textId="77777777" w:rsidR="00683976" w:rsidRPr="009810E2" w:rsidRDefault="00683976" w:rsidP="00E4079E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51" w:name="_Toc341293430"/>
      <w:bookmarkStart w:id="52" w:name="_Toc369285271"/>
      <w:r w:rsidRPr="009810E2">
        <w:rPr>
          <w:b/>
          <w:sz w:val="26"/>
          <w:szCs w:val="26"/>
          <w:lang w:val="fr-FR"/>
        </w:rPr>
        <w:t>Internet</w:t>
      </w:r>
    </w:p>
    <w:p w14:paraId="002D413A" w14:textId="2868AC46" w:rsidR="00683976" w:rsidRPr="00E4079E" w:rsidRDefault="00683976" w:rsidP="00707808">
      <w:pPr>
        <w:pStyle w:val="TaiLieuThamKhao"/>
        <w:rPr>
          <w:i/>
        </w:rPr>
      </w:pPr>
      <w:r w:rsidRPr="009810E2">
        <w:rPr>
          <w:i/>
          <w:sz w:val="26"/>
          <w:szCs w:val="26"/>
        </w:rPr>
        <w:br w:type="page"/>
      </w:r>
      <w:bookmarkStart w:id="53" w:name="_Toc368291881"/>
      <w:bookmarkStart w:id="54" w:name="_Toc401426451"/>
    </w:p>
    <w:p w14:paraId="437A0C3F" w14:textId="4AAA951A" w:rsidR="0073083B" w:rsidRPr="00C46508" w:rsidRDefault="00683976" w:rsidP="00C46508">
      <w:pPr>
        <w:pStyle w:val="TieuDe"/>
      </w:pPr>
      <w:r w:rsidRPr="00BE1775">
        <w:lastRenderedPageBreak/>
        <w:t>PHỤ LỤC</w:t>
      </w:r>
      <w:bookmarkEnd w:id="51"/>
      <w:bookmarkEnd w:id="52"/>
      <w:bookmarkEnd w:id="53"/>
      <w:bookmarkEnd w:id="54"/>
    </w:p>
    <w:sectPr w:rsidR="0073083B" w:rsidRPr="00C46508" w:rsidSect="000717EF">
      <w:footerReference w:type="default" r:id="rId16"/>
      <w:pgSz w:w="11907" w:h="16840" w:code="9"/>
      <w:pgMar w:top="1134" w:right="851" w:bottom="1134" w:left="1985" w:header="862" w:footer="720" w:gutter="0"/>
      <w:pgNumType w:fmt="lowerRoman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F8503" w14:textId="77777777" w:rsidR="005D7F59" w:rsidRDefault="005D7F59">
      <w:r>
        <w:separator/>
      </w:r>
    </w:p>
    <w:p w14:paraId="090E8295" w14:textId="77777777" w:rsidR="005D7F59" w:rsidRDefault="005D7F59"/>
    <w:p w14:paraId="0CB45457" w14:textId="77777777" w:rsidR="005D7F59" w:rsidRDefault="005D7F59"/>
  </w:endnote>
  <w:endnote w:type="continuationSeparator" w:id="0">
    <w:p w14:paraId="0E33E73E" w14:textId="77777777" w:rsidR="005D7F59" w:rsidRDefault="005D7F59">
      <w:r>
        <w:continuationSeparator/>
      </w:r>
    </w:p>
    <w:p w14:paraId="783AEE64" w14:textId="77777777" w:rsidR="005D7F59" w:rsidRDefault="005D7F59"/>
    <w:p w14:paraId="07D86D5D" w14:textId="77777777" w:rsidR="005D7F59" w:rsidRDefault="005D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38D23" w14:textId="77777777" w:rsidR="00FA0157" w:rsidRDefault="00FA0157" w:rsidP="006E05DC">
    <w:pPr>
      <w:pStyle w:val="Footer"/>
    </w:pPr>
  </w:p>
  <w:p w14:paraId="049A4D49" w14:textId="77777777" w:rsidR="00FA0157" w:rsidRDefault="00FA0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8D798" w14:textId="77777777" w:rsidR="00FA0157" w:rsidRPr="003838DC" w:rsidRDefault="00FA0157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4762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111AB" w14:textId="77777777" w:rsidR="00FA0157" w:rsidRDefault="00FA0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51DFB7AB" w14:textId="77777777" w:rsidR="00FA0157" w:rsidRDefault="00FA015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771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398B6" w14:textId="77777777" w:rsidR="00FA0157" w:rsidRDefault="00FA0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9766B70" w14:textId="77777777" w:rsidR="00FA0157" w:rsidRDefault="00FA015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1264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E08CF" w14:textId="77777777" w:rsidR="00FA0157" w:rsidRDefault="00FA0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EA4D01A" w14:textId="77777777" w:rsidR="00FA0157" w:rsidRDefault="00FA015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4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54280" w14:textId="77777777" w:rsidR="00FA0157" w:rsidRDefault="00FA0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7F34D77A" w14:textId="77777777" w:rsidR="00FA0157" w:rsidRDefault="00FA01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27F99" w14:textId="77777777" w:rsidR="005D7F59" w:rsidRDefault="005D7F59">
      <w:r>
        <w:separator/>
      </w:r>
    </w:p>
    <w:p w14:paraId="0215EBEC" w14:textId="77777777" w:rsidR="005D7F59" w:rsidRDefault="005D7F59"/>
    <w:p w14:paraId="1E088052" w14:textId="77777777" w:rsidR="005D7F59" w:rsidRDefault="005D7F59"/>
  </w:footnote>
  <w:footnote w:type="continuationSeparator" w:id="0">
    <w:p w14:paraId="08B98AC6" w14:textId="77777777" w:rsidR="005D7F59" w:rsidRDefault="005D7F59">
      <w:r>
        <w:continuationSeparator/>
      </w:r>
    </w:p>
    <w:p w14:paraId="510D708C" w14:textId="77777777" w:rsidR="005D7F59" w:rsidRDefault="005D7F59"/>
    <w:p w14:paraId="0BA3818E" w14:textId="77777777" w:rsidR="005D7F59" w:rsidRDefault="005D7F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7FA4" w14:textId="77777777" w:rsidR="00FA0157" w:rsidRDefault="00FA01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432D2" w14:textId="77777777" w:rsidR="00FA0157" w:rsidRPr="003405CD" w:rsidRDefault="00FA0157" w:rsidP="00340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BE04986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40473"/>
    <w:multiLevelType w:val="hybridMultilevel"/>
    <w:tmpl w:val="946098F2"/>
    <w:lvl w:ilvl="0" w:tplc="CFA69312">
      <w:start w:val="3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28DC34B2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48872CF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8671F"/>
    <w:multiLevelType w:val="hybridMultilevel"/>
    <w:tmpl w:val="08B2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C52C8"/>
    <w:multiLevelType w:val="hybridMultilevel"/>
    <w:tmpl w:val="721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04B0F"/>
    <w:multiLevelType w:val="hybridMultilevel"/>
    <w:tmpl w:val="0F1C1BA4"/>
    <w:lvl w:ilvl="0" w:tplc="D5E65C28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2"/>
  </w:num>
  <w:num w:numId="6">
    <w:abstractNumId w:val="14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7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0NTI3NzQzN7I0MDRV0lEKTi0uzszPAykwrAUAfDNxMywAAAA="/>
  </w:docVars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376C5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0E4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45AC"/>
    <w:rsid w:val="002259CB"/>
    <w:rsid w:val="00225CDE"/>
    <w:rsid w:val="00227238"/>
    <w:rsid w:val="00231264"/>
    <w:rsid w:val="00234593"/>
    <w:rsid w:val="00234A43"/>
    <w:rsid w:val="0023651D"/>
    <w:rsid w:val="00236EF5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3AEC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694C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58B"/>
    <w:rsid w:val="003C630D"/>
    <w:rsid w:val="003C684B"/>
    <w:rsid w:val="003C6871"/>
    <w:rsid w:val="003D0543"/>
    <w:rsid w:val="003D18AC"/>
    <w:rsid w:val="003D1962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74F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D7F59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326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5965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517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51EB"/>
    <w:rsid w:val="00845923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3AC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C5E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5B32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4FD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E1E3C"/>
    <w:rsid w:val="00AE4CB0"/>
    <w:rsid w:val="00AE4E8D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40053"/>
    <w:rsid w:val="00C40C8D"/>
    <w:rsid w:val="00C43A33"/>
    <w:rsid w:val="00C4512C"/>
    <w:rsid w:val="00C45F48"/>
    <w:rsid w:val="00C4650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266F"/>
    <w:rsid w:val="00D440E9"/>
    <w:rsid w:val="00D44595"/>
    <w:rsid w:val="00D45AED"/>
    <w:rsid w:val="00D5112D"/>
    <w:rsid w:val="00D52CA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8C9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5C99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1083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4DF7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5A5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0157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491A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7D570"/>
  <w15:docId w15:val="{5C662B5A-21E9-4627-A0F5-99AA01C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190E43"/>
    <w:pPr>
      <w:numPr>
        <w:numId w:val="1"/>
      </w:numPr>
      <w:tabs>
        <w:tab w:val="clear" w:pos="432"/>
      </w:tabs>
      <w:spacing w:before="360" w:after="120"/>
      <w:ind w:left="0" w:firstLine="0"/>
      <w:jc w:val="center"/>
      <w:outlineLvl w:val="0"/>
    </w:pPr>
    <w:rPr>
      <w:b/>
      <w:spacing w:val="20"/>
      <w:sz w:val="32"/>
      <w:szCs w:val="40"/>
      <w:lang w:eastAsia="x-none"/>
    </w:rPr>
  </w:style>
  <w:style w:type="paragraph" w:styleId="Heading2">
    <w:name w:val="heading 2"/>
    <w:basedOn w:val="Paragraph"/>
    <w:next w:val="Paragraph"/>
    <w:link w:val="Heading2Char"/>
    <w:autoRedefine/>
    <w:qFormat/>
    <w:rsid w:val="008E39DD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5D7E02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x-none" w:eastAsia="x-none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190E43"/>
    <w:rPr>
      <w:b/>
      <w:spacing w:val="20"/>
      <w:sz w:val="32"/>
      <w:szCs w:val="40"/>
      <w:lang w:eastAsia="x-none"/>
    </w:rPr>
  </w:style>
  <w:style w:type="character" w:customStyle="1" w:styleId="Heading2Char">
    <w:name w:val="Heading 2 Char"/>
    <w:link w:val="Heading2"/>
    <w:rsid w:val="00683976"/>
    <w:rPr>
      <w:b/>
      <w:sz w:val="26"/>
      <w:szCs w:val="24"/>
    </w:rPr>
  </w:style>
  <w:style w:type="character" w:customStyle="1" w:styleId="Heading3Char">
    <w:name w:val="Heading 3 Char"/>
    <w:link w:val="Heading3"/>
    <w:rsid w:val="005D7E02"/>
    <w:rPr>
      <w:b/>
      <w:sz w:val="26"/>
      <w:szCs w:val="24"/>
      <w:lang w:val="x-none" w:eastAsia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344681"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autoRedefine/>
    <w:rsid w:val="000E3D6B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344681"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684D28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5B13A5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autoRedefine/>
    <w:rsid w:val="009307FB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5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paragraph" w:styleId="BalloonText">
    <w:name w:val="Balloon Text"/>
    <w:basedOn w:val="Normal"/>
    <w:link w:val="BalloonTextChar"/>
    <w:rsid w:val="00CA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9BC"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rsid w:val="0034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3C173-0ABB-42EE-A13C-14035F91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</Template>
  <TotalTime>104</TotalTime>
  <Pages>16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4610</CharactersWithSpaces>
  <SharedDoc>false</SharedDoc>
  <HLinks>
    <vt:vector size="168" baseType="variant">
      <vt:variant>
        <vt:i4>393293</vt:i4>
      </vt:variant>
      <vt:variant>
        <vt:i4>171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168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1769535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_Toc447189408</vt:lpwstr>
      </vt:variant>
      <vt:variant>
        <vt:i4>1769535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_Toc447189407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_Toc447189406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_Toc447189405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_Toc447189404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_Toc447189403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_Toc447189402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_Toc447189401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_Toc447189400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_Toc447189399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_Toc447189398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_Toc447189397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_Toc447189396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_Toc447189395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_Toc447189394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_Toc447189393</vt:lpwstr>
      </vt:variant>
      <vt:variant>
        <vt:i4>1179704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_Toc447189392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_Toc447189391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_Toc447189390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_Toc447189389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_Toc447189388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_Toc447189387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_Toc447189386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_Toc447189385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_Toc447189384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PC</dc:creator>
  <cp:lastModifiedBy>ADMIN</cp:lastModifiedBy>
  <cp:revision>6</cp:revision>
  <cp:lastPrinted>2019-01-07T07:18:00Z</cp:lastPrinted>
  <dcterms:created xsi:type="dcterms:W3CDTF">2020-01-10T17:56:00Z</dcterms:created>
  <dcterms:modified xsi:type="dcterms:W3CDTF">2020-01-16T06:03:00Z</dcterms:modified>
</cp:coreProperties>
</file>